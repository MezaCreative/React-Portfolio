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Author"/>
        <w:tag w:val=""/>
        <w:id w:val="1246310863"/>
        <w:placeholder>
          <w:docPart w:val="6C3285FE346D46218B699843B31B676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46D37A2E" w14:textId="77777777" w:rsidR="0047369A" w:rsidRDefault="0017705B">
          <w:pPr>
            <w:pStyle w:val="Title"/>
          </w:pPr>
          <w:r>
            <w:t>Esteban Meza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1972"/>
        <w:gridCol w:w="8828"/>
      </w:tblGrid>
      <w:tr w:rsidR="0047369A" w14:paraId="226598FC" w14:textId="77777777" w:rsidTr="00473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3A030550" w14:textId="77777777" w:rsidR="0047369A" w:rsidRDefault="0047369A"/>
        </w:tc>
        <w:tc>
          <w:tcPr>
            <w:tcW w:w="4087" w:type="pct"/>
          </w:tcPr>
          <w:p w14:paraId="20EF964C" w14:textId="77777777" w:rsidR="0047369A" w:rsidRDefault="0047369A"/>
        </w:tc>
      </w:tr>
      <w:tr w:rsidR="0047369A" w:rsidRPr="00C408C7" w14:paraId="2AAA9ED9" w14:textId="77777777" w:rsidTr="0047369A">
        <w:tc>
          <w:tcPr>
            <w:tcW w:w="913" w:type="pct"/>
          </w:tcPr>
          <w:p w14:paraId="2EAAB7F1" w14:textId="77777777" w:rsidR="0047369A" w:rsidRDefault="0047369A"/>
        </w:tc>
        <w:tc>
          <w:tcPr>
            <w:tcW w:w="4087" w:type="pct"/>
          </w:tcPr>
          <w:p w14:paraId="665F5B76" w14:textId="1C04DC1C" w:rsidR="0047369A" w:rsidRPr="00C408C7" w:rsidRDefault="0017705B" w:rsidP="00144C4C">
            <w:pPr>
              <w:rPr>
                <w:lang w:val="es-MX"/>
              </w:rPr>
            </w:pPr>
            <w:r w:rsidRPr="00E70347">
              <w:rPr>
                <w:lang w:val="es-MX"/>
              </w:rPr>
              <w:t xml:space="preserve"> </w:t>
            </w:r>
            <w:r w:rsidR="00E70347" w:rsidRPr="00E70347">
              <w:rPr>
                <w:lang w:val="es-MX"/>
              </w:rPr>
              <w:t>2793</w:t>
            </w:r>
            <w:r w:rsidRPr="00E70347">
              <w:rPr>
                <w:lang w:val="es-MX"/>
              </w:rPr>
              <w:t xml:space="preserve"> </w:t>
            </w:r>
            <w:proofErr w:type="spellStart"/>
            <w:r w:rsidR="00E70347" w:rsidRPr="00E70347">
              <w:rPr>
                <w:lang w:val="es-MX"/>
              </w:rPr>
              <w:t>Indianola</w:t>
            </w:r>
            <w:proofErr w:type="spellEnd"/>
            <w:r w:rsidR="00E70347" w:rsidRPr="00E70347">
              <w:rPr>
                <w:lang w:val="es-MX"/>
              </w:rPr>
              <w:t xml:space="preserve"> Av</w:t>
            </w:r>
            <w:r w:rsidR="00E70347">
              <w:rPr>
                <w:lang w:val="es-MX"/>
              </w:rPr>
              <w:t>e</w:t>
            </w:r>
            <w:r w:rsidRPr="00E70347">
              <w:rPr>
                <w:lang w:val="es-MX"/>
              </w:rPr>
              <w:t xml:space="preserve">, Columbus, Oh 43202 | 6148860920 | </w:t>
            </w:r>
            <w:hyperlink r:id="rId8" w:history="1">
              <w:r w:rsidR="00144C4C" w:rsidRPr="00E70347">
                <w:rPr>
                  <w:rStyle w:val="Hyperlink"/>
                  <w:lang w:val="es-MX"/>
                </w:rPr>
                <w:t>estebandmeza@gmail.com</w:t>
              </w:r>
            </w:hyperlink>
            <w:r w:rsidR="00C408C7">
              <w:rPr>
                <w:rStyle w:val="Hyperlink"/>
                <w:u w:val="none"/>
                <w:lang w:val="es-MX"/>
              </w:rPr>
              <w:t xml:space="preserve"> | </w:t>
            </w:r>
            <w:r w:rsidR="00C408C7" w:rsidRPr="00C408C7">
              <w:rPr>
                <w:rStyle w:val="Hyperlink"/>
                <w:lang w:val="es-MX"/>
              </w:rPr>
              <w:t>mezacreative.com</w:t>
            </w:r>
          </w:p>
          <w:p w14:paraId="73449F92" w14:textId="77777777" w:rsidR="00144C4C" w:rsidRPr="00E70347" w:rsidRDefault="00144C4C" w:rsidP="00144C4C">
            <w:pPr>
              <w:rPr>
                <w:lang w:val="es-MX"/>
              </w:rPr>
            </w:pPr>
          </w:p>
        </w:tc>
      </w:tr>
    </w:tbl>
    <w:p w14:paraId="6E9CB994" w14:textId="77777777" w:rsidR="0047369A" w:rsidRDefault="00CE09CE" w:rsidP="00144C4C">
      <w:pPr>
        <w:pStyle w:val="SectionHeading"/>
        <w:spacing w:before="0"/>
      </w:pPr>
      <w:r>
        <w:t>Skills SUmmary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ummary"/>
      </w:tblPr>
      <w:tblGrid>
        <w:gridCol w:w="1972"/>
        <w:gridCol w:w="8828"/>
      </w:tblGrid>
      <w:tr w:rsidR="0047369A" w14:paraId="3A8ED4B1" w14:textId="77777777" w:rsidTr="00473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0D885F4D" w14:textId="77777777" w:rsidR="0047369A" w:rsidRDefault="0047369A"/>
        </w:tc>
        <w:tc>
          <w:tcPr>
            <w:tcW w:w="4087" w:type="pct"/>
          </w:tcPr>
          <w:p w14:paraId="43BCBC41" w14:textId="77777777" w:rsidR="0047369A" w:rsidRDefault="0047369A"/>
        </w:tc>
      </w:tr>
      <w:tr w:rsidR="0047369A" w14:paraId="7B8C94EB" w14:textId="77777777" w:rsidTr="0047369A">
        <w:tc>
          <w:tcPr>
            <w:tcW w:w="913" w:type="pct"/>
          </w:tcPr>
          <w:p w14:paraId="1482644B" w14:textId="77777777" w:rsidR="0047369A" w:rsidRDefault="0047369A"/>
        </w:tc>
        <w:tc>
          <w:tcPr>
            <w:tcW w:w="4087" w:type="pct"/>
          </w:tcPr>
          <w:p w14:paraId="694E4A7D" w14:textId="77777777" w:rsidR="0047369A" w:rsidRDefault="0047369A" w:rsidP="0017705B"/>
        </w:tc>
      </w:tr>
    </w:tbl>
    <w:p w14:paraId="5B39F0B5" w14:textId="43269E4F" w:rsidR="0047369A" w:rsidRDefault="00223D44" w:rsidP="00D024F1">
      <w:r>
        <w:t>C</w:t>
      </w:r>
      <w:r w:rsidR="00BB14B2">
        <w:t>ompassionate, caring, atten</w:t>
      </w:r>
      <w:r w:rsidR="00F113FC">
        <w:t>tive, mediating, task oriented and leader.</w:t>
      </w:r>
      <w:r w:rsidRPr="00223D44">
        <w:t xml:space="preserve"> </w:t>
      </w:r>
      <w:r w:rsidR="005C2629">
        <w:t>Full-stack developer</w:t>
      </w:r>
      <w:r w:rsidR="00A33FA8">
        <w:t xml:space="preserve"> </w:t>
      </w:r>
      <w:r w:rsidR="00E70347">
        <w:t>seeking</w:t>
      </w:r>
      <w:r>
        <w:t xml:space="preserve"> to g</w:t>
      </w:r>
      <w:r w:rsidR="00E70347">
        <w:t>row</w:t>
      </w:r>
      <w:r>
        <w:t xml:space="preserve"> in </w:t>
      </w:r>
      <w:r w:rsidR="0070121A">
        <w:t>communication</w:t>
      </w:r>
      <w:r w:rsidR="004021F6">
        <w:t>s</w:t>
      </w:r>
      <w:r w:rsidR="0070121A">
        <w:t xml:space="preserve"> and </w:t>
      </w:r>
      <w:r>
        <w:t>computer skills</w:t>
      </w:r>
      <w:r w:rsidR="00A33FA8">
        <w:t xml:space="preserve"> while looking for a future with an innovative company</w:t>
      </w:r>
      <w:r>
        <w:t xml:space="preserve">.  </w:t>
      </w:r>
    </w:p>
    <w:p w14:paraId="605D3734" w14:textId="6410FD48" w:rsidR="007B04DE" w:rsidRPr="007B04DE" w:rsidRDefault="007B04DE" w:rsidP="007B04DE">
      <w:pPr>
        <w:rPr>
          <w:b/>
          <w:bCs/>
        </w:rPr>
      </w:pPr>
      <w:r>
        <w:rPr>
          <w:b/>
          <w:bCs/>
        </w:rPr>
        <w:t xml:space="preserve">Proficiencies: </w:t>
      </w:r>
      <w:r w:rsidRPr="007B04DE">
        <w:t xml:space="preserve">Fluent </w:t>
      </w:r>
      <w:r w:rsidR="006C5916">
        <w:t>in Spanish</w:t>
      </w:r>
      <w:r w:rsidRPr="007B04DE">
        <w:t>, Experience in UX</w:t>
      </w:r>
      <w:r w:rsidR="00732C12">
        <w:t xml:space="preserve"> Design</w:t>
      </w:r>
      <w:r w:rsidRPr="007B04DE">
        <w:t>, Social Media, Graphic Design, Java programming, Adobe XD,</w:t>
      </w:r>
      <w:r>
        <w:t xml:space="preserve"> </w:t>
      </w:r>
      <w:r w:rsidRPr="007B04DE">
        <w:t>Photoshop</w:t>
      </w:r>
      <w:r>
        <w:t>, Microsoft Office Suite</w:t>
      </w:r>
    </w:p>
    <w:p w14:paraId="58D43AFA" w14:textId="77777777" w:rsidR="00300427" w:rsidRDefault="00300427" w:rsidP="00300427">
      <w:pPr>
        <w:pStyle w:val="SectionHeading"/>
      </w:pPr>
      <w:r>
        <w:t>Education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1972"/>
        <w:gridCol w:w="8828"/>
      </w:tblGrid>
      <w:tr w:rsidR="00300427" w14:paraId="38417A9D" w14:textId="77777777" w:rsidTr="00281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0"/>
        </w:trPr>
        <w:tc>
          <w:tcPr>
            <w:tcW w:w="913" w:type="pct"/>
          </w:tcPr>
          <w:p w14:paraId="60E75FE3" w14:textId="77777777" w:rsidR="00300427" w:rsidRDefault="00300427" w:rsidP="00DB5A0A">
            <w:pPr>
              <w:spacing w:line="240" w:lineRule="auto"/>
            </w:pPr>
          </w:p>
        </w:tc>
        <w:tc>
          <w:tcPr>
            <w:tcW w:w="4087" w:type="pct"/>
          </w:tcPr>
          <w:p w14:paraId="275663DA" w14:textId="77777777" w:rsidR="00300427" w:rsidRDefault="00300427" w:rsidP="00DB5A0A">
            <w:pPr>
              <w:spacing w:line="240" w:lineRule="auto"/>
            </w:pPr>
          </w:p>
        </w:tc>
      </w:tr>
      <w:tr w:rsidR="00300427" w14:paraId="011CBBED" w14:textId="77777777" w:rsidTr="00281602">
        <w:trPr>
          <w:trHeight w:val="302"/>
        </w:trPr>
        <w:tc>
          <w:tcPr>
            <w:tcW w:w="913" w:type="pct"/>
          </w:tcPr>
          <w:p w14:paraId="43099966" w14:textId="77777777" w:rsidR="00300427" w:rsidRDefault="00300427" w:rsidP="00DB5A0A">
            <w:pPr>
              <w:pStyle w:val="Date"/>
            </w:pPr>
            <w:r>
              <w:t>2011</w:t>
            </w:r>
          </w:p>
        </w:tc>
        <w:tc>
          <w:tcPr>
            <w:tcW w:w="4087" w:type="pct"/>
          </w:tcPr>
          <w:p w14:paraId="624EB904" w14:textId="42355C89" w:rsidR="00300427" w:rsidRDefault="00300427" w:rsidP="00DB5A0A">
            <w:pPr>
              <w:pStyle w:val="Subsection"/>
            </w:pPr>
            <w:r>
              <w:t>Diploma, </w:t>
            </w:r>
            <w:r>
              <w:rPr>
                <w:rStyle w:val="Emphasis"/>
              </w:rPr>
              <w:t>Gahanna Lincoln High School</w:t>
            </w:r>
          </w:p>
        </w:tc>
      </w:tr>
      <w:sdt>
        <w:sdtPr>
          <w:id w:val="1945648944"/>
          <w15:repeatingSection/>
        </w:sdtPr>
        <w:sdtEndPr/>
        <w:sdtContent>
          <w:sdt>
            <w:sdtPr>
              <w:id w:val="1768577862"/>
              <w:placeholder>
                <w:docPart w:val="24D41370D949493190297A3FFFD8A2B9"/>
              </w:placeholder>
              <w15:repeatingSectionItem/>
            </w:sdtPr>
            <w:sdtEndPr/>
            <w:sdtContent>
              <w:tr w:rsidR="00300427" w14:paraId="59223DA7" w14:textId="77777777" w:rsidTr="00281602">
                <w:trPr>
                  <w:trHeight w:val="310"/>
                </w:trPr>
                <w:tc>
                  <w:tcPr>
                    <w:tcW w:w="913" w:type="pct"/>
                  </w:tcPr>
                  <w:p w14:paraId="46623509" w14:textId="77777777" w:rsidR="00300427" w:rsidRDefault="0058054E" w:rsidP="00DB5A0A">
                    <w:pPr>
                      <w:pStyle w:val="Date"/>
                    </w:pPr>
                    <w:r>
                      <w:t>2014- 2016</w:t>
                    </w:r>
                  </w:p>
                </w:tc>
                <w:tc>
                  <w:tcPr>
                    <w:tcW w:w="4087" w:type="pct"/>
                  </w:tcPr>
                  <w:p w14:paraId="40996E1E" w14:textId="584DF824" w:rsidR="00300427" w:rsidRPr="00300427" w:rsidRDefault="001560C9" w:rsidP="00DB5A0A">
                    <w:pPr>
                      <w:pStyle w:val="Subsection"/>
                      <w:rPr>
                        <w:i/>
                        <w:iCs/>
                        <w:color w:val="404040" w:themeColor="text1" w:themeTint="BF"/>
                      </w:rPr>
                    </w:pPr>
                    <w:r>
                      <w:t xml:space="preserve">Associates Degree in </w:t>
                    </w:r>
                    <w:r w:rsidR="00F113FC">
                      <w:t>Computer Science</w:t>
                    </w:r>
                    <w:r w:rsidR="00300427">
                      <w:t>-Software Development, </w:t>
                    </w:r>
                    <w:r w:rsidR="00300427">
                      <w:rPr>
                        <w:rStyle w:val="Emphasis"/>
                      </w:rPr>
                      <w:t>Columbus State Community College</w:t>
                    </w:r>
                  </w:p>
                </w:tc>
              </w:tr>
            </w:sdtContent>
          </w:sdt>
          <w:sdt>
            <w:sdtPr>
              <w:id w:val="1367645040"/>
              <w:placeholder>
                <w:docPart w:val="A9E8582DEBC144169132A5C455B9B5E4"/>
              </w:placeholder>
              <w15:repeatingSectionItem/>
            </w:sdtPr>
            <w:sdtEndPr/>
            <w:sdtContent>
              <w:tr w:rsidR="00300427" w14:paraId="25DC257D" w14:textId="77777777" w:rsidTr="00281602">
                <w:trPr>
                  <w:trHeight w:val="604"/>
                </w:trPr>
                <w:tc>
                  <w:tcPr>
                    <w:tcW w:w="913" w:type="pct"/>
                  </w:tcPr>
                  <w:p w14:paraId="11A417D2" w14:textId="37BF19B2" w:rsidR="00300427" w:rsidRDefault="00B004EB" w:rsidP="005B6F77">
                    <w:pPr>
                      <w:pStyle w:val="Date"/>
                      <w:spacing w:after="0"/>
                    </w:pPr>
                    <w:r>
                      <w:t>2017</w:t>
                    </w:r>
                    <w:r w:rsidR="0058054E">
                      <w:t>- 2020</w:t>
                    </w:r>
                  </w:p>
                </w:tc>
                <w:tc>
                  <w:tcPr>
                    <w:tcW w:w="4087" w:type="pct"/>
                  </w:tcPr>
                  <w:p w14:paraId="17A3268D" w14:textId="575742FA" w:rsidR="009C4D5D" w:rsidRDefault="00BA3261" w:rsidP="009C4D5D">
                    <w:pPr>
                      <w:pStyle w:val="Subsection"/>
                      <w:spacing w:after="0"/>
                      <w:rPr>
                        <w:rStyle w:val="Emphasis"/>
                      </w:rPr>
                    </w:pPr>
                    <w:r>
                      <w:t xml:space="preserve">B.A </w:t>
                    </w:r>
                    <w:r w:rsidR="001560C9">
                      <w:t xml:space="preserve">in </w:t>
                    </w:r>
                    <w:r w:rsidR="00B93581">
                      <w:t>Communication-</w:t>
                    </w:r>
                    <w:r w:rsidR="00B93581" w:rsidRPr="00B93581">
                      <w:t>New Media and Communication Technology</w:t>
                    </w:r>
                    <w:r w:rsidR="009C4D5D">
                      <w:t xml:space="preserve">, Minor in Spanish, </w:t>
                    </w:r>
                    <w:r w:rsidR="009C4D5D">
                      <w:rPr>
                        <w:rStyle w:val="Emphasis"/>
                      </w:rPr>
                      <w:t>The Ohio State University</w:t>
                    </w:r>
                  </w:p>
                  <w:p w14:paraId="68D38821" w14:textId="77777777" w:rsidR="00E1607C" w:rsidRDefault="00E1607C" w:rsidP="009C4D5D">
                    <w:pPr>
                      <w:pStyle w:val="Subsection"/>
                      <w:spacing w:after="0"/>
                      <w:rPr>
                        <w:rStyle w:val="Emphasis"/>
                      </w:rPr>
                    </w:pPr>
                    <w:r>
                      <w:rPr>
                        <w:rStyle w:val="Emphasis"/>
                      </w:rPr>
                      <w:t>Specializations</w:t>
                    </w:r>
                  </w:p>
                  <w:p w14:paraId="6580818A" w14:textId="77777777" w:rsidR="00E1607C" w:rsidRDefault="00E1607C" w:rsidP="009C4D5D">
                    <w:pPr>
                      <w:pStyle w:val="Subsection"/>
                      <w:spacing w:after="0"/>
                      <w:rPr>
                        <w:rStyle w:val="Emphasis"/>
                      </w:rPr>
                    </w:pPr>
                    <w:r>
                      <w:rPr>
                        <w:rStyle w:val="Emphasis"/>
                      </w:rPr>
                      <w:t xml:space="preserve"> – Human Computer Interaction</w:t>
                    </w:r>
                  </w:p>
                  <w:p w14:paraId="49B14544" w14:textId="2ABE155D" w:rsidR="00E1607C" w:rsidRPr="00E1607C" w:rsidRDefault="00E1607C" w:rsidP="009C4D5D">
                    <w:pPr>
                      <w:pStyle w:val="Subsection"/>
                      <w:spacing w:after="0"/>
                    </w:pPr>
                    <w:r>
                      <w:rPr>
                        <w:rStyle w:val="Emphasis"/>
                      </w:rPr>
                      <w:t xml:space="preserve"> – Computer Technology Management</w:t>
                    </w:r>
                  </w:p>
                  <w:p w14:paraId="1A540F50" w14:textId="3C16CA3B" w:rsidR="00300427" w:rsidRDefault="007B04DE" w:rsidP="009C4D5D">
                    <w:pPr>
                      <w:pStyle w:val="Subsection"/>
                      <w:spacing w:after="0"/>
                    </w:pPr>
                    <w:r>
                      <w:t xml:space="preserve"> 3.3 Major GPA / 3.0 Overall GPA</w:t>
                    </w:r>
                  </w:p>
                </w:tc>
              </w:tr>
            </w:sdtContent>
          </w:sdt>
        </w:sdtContent>
      </w:sdt>
      <w:tr w:rsidR="00E1607C" w14:paraId="7926DBCE" w14:textId="77777777" w:rsidTr="00281602">
        <w:trPr>
          <w:trHeight w:val="604"/>
        </w:trPr>
        <w:tc>
          <w:tcPr>
            <w:tcW w:w="913" w:type="pct"/>
          </w:tcPr>
          <w:p w14:paraId="5987F6DE" w14:textId="77777777" w:rsidR="00E1607C" w:rsidRDefault="006B5D70" w:rsidP="005B6F77">
            <w:pPr>
              <w:pStyle w:val="Date"/>
              <w:spacing w:after="0"/>
            </w:pPr>
            <w:r>
              <w:t>2020-2021</w:t>
            </w:r>
          </w:p>
          <w:p w14:paraId="220E6E77" w14:textId="37552C0E" w:rsidR="006B5D70" w:rsidRPr="006B5D70" w:rsidRDefault="006B5D70" w:rsidP="006B5D70"/>
        </w:tc>
        <w:tc>
          <w:tcPr>
            <w:tcW w:w="4087" w:type="pct"/>
          </w:tcPr>
          <w:p w14:paraId="1EB0A140" w14:textId="2530E232" w:rsidR="00E1607C" w:rsidRDefault="006B5D70" w:rsidP="009C4D5D">
            <w:pPr>
              <w:pStyle w:val="Subsection"/>
              <w:spacing w:after="0"/>
            </w:pPr>
            <w:r>
              <w:t>The Ohio State University Coding Boot camp</w:t>
            </w:r>
          </w:p>
        </w:tc>
      </w:tr>
    </w:tbl>
    <w:p w14:paraId="2076BF13" w14:textId="77777777" w:rsidR="0047369A" w:rsidRDefault="00300427">
      <w:pPr>
        <w:pStyle w:val="SectionHeading"/>
      </w:pPr>
      <w:r>
        <w:t xml:space="preserve">Work </w:t>
      </w:r>
      <w:r w:rsidR="00F82B3B">
        <w:t>Experience</w:t>
      </w:r>
    </w:p>
    <w:tbl>
      <w:tblPr>
        <w:tblStyle w:val="ResumeTable"/>
        <w:tblW w:w="5033" w:type="pct"/>
        <w:tblLook w:val="04A0" w:firstRow="1" w:lastRow="0" w:firstColumn="1" w:lastColumn="0" w:noHBand="0" w:noVBand="1"/>
        <w:tblDescription w:val="Experience"/>
      </w:tblPr>
      <w:tblGrid>
        <w:gridCol w:w="1985"/>
        <w:gridCol w:w="8886"/>
      </w:tblGrid>
      <w:tr w:rsidR="0047369A" w14:paraId="6FB16779" w14:textId="77777777" w:rsidTr="00624D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7"/>
        </w:trPr>
        <w:tc>
          <w:tcPr>
            <w:tcW w:w="913" w:type="pct"/>
          </w:tcPr>
          <w:p w14:paraId="068CF8AC" w14:textId="77777777" w:rsidR="0047369A" w:rsidRDefault="0047369A">
            <w:pPr>
              <w:spacing w:line="240" w:lineRule="auto"/>
            </w:pPr>
          </w:p>
        </w:tc>
        <w:tc>
          <w:tcPr>
            <w:tcW w:w="4087" w:type="pct"/>
          </w:tcPr>
          <w:p w14:paraId="692C9DDF" w14:textId="77777777" w:rsidR="0047369A" w:rsidRDefault="0047369A">
            <w:pPr>
              <w:spacing w:line="240" w:lineRule="auto"/>
            </w:pPr>
          </w:p>
        </w:tc>
      </w:tr>
      <w:sdt>
        <w:sdtPr>
          <w:rPr>
            <w:color w:val="595959" w:themeColor="text1" w:themeTint="A6"/>
          </w:rPr>
          <w:id w:val="-1144189173"/>
          <w15:repeatingSection/>
        </w:sdtPr>
        <w:sdtEndPr/>
        <w:sdtContent>
          <w:sdt>
            <w:sdtPr>
              <w:rPr>
                <w:color w:val="595959" w:themeColor="text1" w:themeTint="A6"/>
              </w:rPr>
              <w:id w:val="-693077924"/>
              <w:placeholder>
                <w:docPart w:val="A17B45B16E5A4B648F7D8956B78A6125"/>
              </w:placeholder>
              <w15:repeatingSectionItem/>
            </w:sdtPr>
            <w:sdtEndPr/>
            <w:sdtContent>
              <w:tr w:rsidR="0047369A" w14:paraId="59184A45" w14:textId="77777777" w:rsidTr="00624D28">
                <w:trPr>
                  <w:trHeight w:val="1330"/>
                </w:trPr>
                <w:tc>
                  <w:tcPr>
                    <w:tcW w:w="913" w:type="pct"/>
                  </w:tcPr>
                  <w:p w14:paraId="5872DA10" w14:textId="7E5A04EC" w:rsidR="0047369A" w:rsidRDefault="00B004EB" w:rsidP="00D03C17">
                    <w:pPr>
                      <w:pStyle w:val="Date"/>
                    </w:pPr>
                    <w:r>
                      <w:t>Nov 2012- May 2016</w:t>
                    </w:r>
                  </w:p>
                </w:tc>
                <w:tc>
                  <w:tcPr>
                    <w:tcW w:w="4087" w:type="pct"/>
                  </w:tcPr>
                  <w:p w14:paraId="49248941" w14:textId="720BD242" w:rsidR="0047369A" w:rsidRDefault="00D03C17">
                    <w:pPr>
                      <w:pStyle w:val="Subsection"/>
                    </w:pPr>
                    <w:r>
                      <w:t>Specialist Griller</w:t>
                    </w:r>
                    <w:r w:rsidR="00F82B3B">
                      <w:t>, </w:t>
                    </w:r>
                    <w:r>
                      <w:rPr>
                        <w:rStyle w:val="Emphasis"/>
                      </w:rPr>
                      <w:t>bd’s Mongolian Grill</w:t>
                    </w:r>
                  </w:p>
                  <w:p w14:paraId="19B25C9B" w14:textId="77777777" w:rsidR="00D03C17" w:rsidRDefault="00D03C17" w:rsidP="00D03C17">
                    <w:pPr>
                      <w:pStyle w:val="ListBullet"/>
                    </w:pPr>
                    <w:r>
                      <w:t>Organized individual</w:t>
                    </w:r>
                    <w:r w:rsidR="003A7859">
                      <w:t>s</w:t>
                    </w:r>
                    <w:r w:rsidR="00432E77">
                      <w:t xml:space="preserve"> </w:t>
                    </w:r>
                    <w:r>
                      <w:t>with excellent customer service and attention to detail.</w:t>
                    </w:r>
                  </w:p>
                  <w:p w14:paraId="6A975F8D" w14:textId="77777777" w:rsidR="00D03C17" w:rsidRDefault="00A450A1" w:rsidP="00D03C17">
                    <w:pPr>
                      <w:pStyle w:val="ListBullet"/>
                    </w:pPr>
                    <w:r>
                      <w:t xml:space="preserve">Managed </w:t>
                    </w:r>
                    <w:r w:rsidR="00D03C17">
                      <w:t xml:space="preserve">grill </w:t>
                    </w:r>
                    <w:r w:rsidR="00550BEA">
                      <w:t>environment and</w:t>
                    </w:r>
                    <w:r w:rsidR="00D03C17">
                      <w:t xml:space="preserve"> grill team</w:t>
                    </w:r>
                  </w:p>
                  <w:p w14:paraId="4C399BBC" w14:textId="77777777" w:rsidR="0047369A" w:rsidRDefault="00A450A1" w:rsidP="00A450A1">
                    <w:pPr>
                      <w:pStyle w:val="ListBullet"/>
                    </w:pPr>
                    <w:r>
                      <w:t xml:space="preserve">Demonstrated </w:t>
                    </w:r>
                    <w:r w:rsidR="00550BEA">
                      <w:t>initiative to solve workplace issues when needed</w:t>
                    </w:r>
                  </w:p>
                </w:tc>
              </w:tr>
            </w:sdtContent>
          </w:sdt>
          <w:sdt>
            <w:sdtPr>
              <w:rPr>
                <w:color w:val="595959" w:themeColor="text1" w:themeTint="A6"/>
              </w:rPr>
              <w:id w:val="445507527"/>
              <w:placeholder>
                <w:docPart w:val="538A1E49E7B740A1832F5833393EBAB5"/>
              </w:placeholder>
              <w15:repeatingSectionItem/>
            </w:sdtPr>
            <w:sdtEndPr/>
            <w:sdtContent>
              <w:tr w:rsidR="00B004EB" w14:paraId="572054B4" w14:textId="77777777" w:rsidTr="00624D28">
                <w:trPr>
                  <w:trHeight w:val="1345"/>
                </w:trPr>
                <w:tc>
                  <w:tcPr>
                    <w:tcW w:w="913" w:type="pct"/>
                  </w:tcPr>
                  <w:p w14:paraId="13E62424" w14:textId="3EBBD624" w:rsidR="00B004EB" w:rsidRPr="00B004EB" w:rsidRDefault="00B004EB" w:rsidP="00B004EB">
                    <w:pPr>
                      <w:pStyle w:val="Date"/>
                    </w:pPr>
                    <w:r w:rsidRPr="00B004EB">
                      <w:t xml:space="preserve">June 2016- </w:t>
                    </w:r>
                    <w:r w:rsidR="00B65E1D">
                      <w:t>July 2018</w:t>
                    </w:r>
                  </w:p>
                  <w:p w14:paraId="7F054234" w14:textId="77777777" w:rsidR="00B004EB" w:rsidRDefault="00B004EB" w:rsidP="00B004EB">
                    <w:pPr>
                      <w:pStyle w:val="Date"/>
                    </w:pPr>
                  </w:p>
                </w:tc>
                <w:tc>
                  <w:tcPr>
                    <w:tcW w:w="4087" w:type="pct"/>
                  </w:tcPr>
                  <w:p w14:paraId="07C9CFE3" w14:textId="4FE7288F" w:rsidR="00B004EB" w:rsidRDefault="00B004EB">
                    <w:pPr>
                      <w:pStyle w:val="Subsection"/>
                    </w:pPr>
                    <w:r>
                      <w:t>Valet, </w:t>
                    </w:r>
                    <w:r>
                      <w:rPr>
                        <w:rStyle w:val="Emphasis"/>
                      </w:rPr>
                      <w:t>All-Pro Parking</w:t>
                    </w:r>
                  </w:p>
                  <w:p w14:paraId="6438E8D7" w14:textId="3AC204F8" w:rsidR="00B004EB" w:rsidRDefault="00AE2749" w:rsidP="00B004EB">
                    <w:pPr>
                      <w:pStyle w:val="ListBullet"/>
                    </w:pPr>
                    <w:r>
                      <w:t>Responsible for leading front-line staff for hotel and private events in premier customer delivery</w:t>
                    </w:r>
                  </w:p>
                  <w:p w14:paraId="764974D7" w14:textId="4CA81329" w:rsidR="00B93581" w:rsidRDefault="00AE2749" w:rsidP="00B004EB">
                    <w:pPr>
                      <w:pStyle w:val="ListBullet"/>
                    </w:pPr>
                    <w:r>
                      <w:t xml:space="preserve">Improved relations between All-Pro Parking and The Hampton Inn staff, resulting in a more productive work </w:t>
                    </w:r>
                    <w:proofErr w:type="gramStart"/>
                    <w:r>
                      <w:t>environment</w:t>
                    </w:r>
                    <w:proofErr w:type="gramEnd"/>
                  </w:p>
                  <w:p w14:paraId="7B145C28" w14:textId="66731685" w:rsidR="00B004EB" w:rsidRDefault="00AE2749" w:rsidP="009C4D5D">
                    <w:pPr>
                      <w:pStyle w:val="ListBullet"/>
                    </w:pPr>
                    <w:r>
                      <w:t>Operated efficiently and effectively in a fast-paced environment</w:t>
                    </w:r>
                  </w:p>
                </w:tc>
              </w:tr>
            </w:sdtContent>
          </w:sdt>
          <w:sdt>
            <w:sdtPr>
              <w:rPr>
                <w:color w:val="595959" w:themeColor="text1" w:themeTint="A6"/>
              </w:rPr>
              <w:id w:val="613325331"/>
              <w:placeholder>
                <w:docPart w:val="0823ED4CA25E4A2CB106E828C6DE0FFC"/>
              </w:placeholder>
              <w15:repeatingSectionItem/>
            </w:sdtPr>
            <w:sdtEndPr/>
            <w:sdtContent>
              <w:tr w:rsidR="00AE2749" w14:paraId="289415DE" w14:textId="77777777" w:rsidTr="00624D28">
                <w:trPr>
                  <w:trHeight w:val="1345"/>
                </w:trPr>
                <w:tc>
                  <w:tcPr>
                    <w:tcW w:w="913" w:type="pct"/>
                  </w:tcPr>
                  <w:p w14:paraId="0DEC0736" w14:textId="354BB7F8" w:rsidR="00AE2749" w:rsidRPr="00B004EB" w:rsidRDefault="00AE2749" w:rsidP="00B004EB">
                    <w:pPr>
                      <w:pStyle w:val="Date"/>
                    </w:pPr>
                    <w:r w:rsidRPr="00B004EB">
                      <w:t>June 20</w:t>
                    </w:r>
                    <w:r w:rsidR="00B65E1D">
                      <w:t>18</w:t>
                    </w:r>
                    <w:r w:rsidRPr="00B004EB">
                      <w:t>- Present</w:t>
                    </w:r>
                  </w:p>
                  <w:p w14:paraId="32DD684D" w14:textId="77777777" w:rsidR="00AE2749" w:rsidRDefault="00AE2749" w:rsidP="00B004EB">
                    <w:pPr>
                      <w:pStyle w:val="Date"/>
                    </w:pPr>
                  </w:p>
                </w:tc>
                <w:tc>
                  <w:tcPr>
                    <w:tcW w:w="4087" w:type="pct"/>
                  </w:tcPr>
                  <w:p w14:paraId="72F728F6" w14:textId="4A4C7AF1" w:rsidR="00AE2749" w:rsidRDefault="00B65E1D">
                    <w:pPr>
                      <w:pStyle w:val="Subsection"/>
                    </w:pPr>
                    <w:r>
                      <w:t>Consumer Engagement Ambassador</w:t>
                    </w:r>
                    <w:r w:rsidR="00AE2749">
                      <w:t>, </w:t>
                    </w:r>
                    <w:r>
                      <w:rPr>
                        <w:rStyle w:val="Emphasis"/>
                      </w:rPr>
                      <w:t>Monster Energy</w:t>
                    </w:r>
                  </w:p>
                  <w:p w14:paraId="42FC0539" w14:textId="77777777" w:rsidR="00B65E1D" w:rsidRPr="00B65E1D" w:rsidRDefault="00B65E1D" w:rsidP="00B65E1D">
                    <w:pPr>
                      <w:pStyle w:val="ListBullet"/>
                      <w:rPr>
                        <w:lang w:eastAsia="en-US"/>
                      </w:rPr>
                    </w:pPr>
                    <w:r w:rsidRPr="00B65E1D">
                      <w:rPr>
                        <w:lang w:eastAsia="en-US"/>
                      </w:rPr>
                      <w:t>Develop and Strengthen Key Account Relationships</w:t>
                    </w:r>
                  </w:p>
                  <w:p w14:paraId="3625FCCA" w14:textId="77777777" w:rsidR="00B65E1D" w:rsidRDefault="00B65E1D" w:rsidP="00B65E1D">
                    <w:pPr>
                      <w:pStyle w:val="ListBullet"/>
                    </w:pPr>
                    <w:r w:rsidRPr="00B65E1D">
                      <w:t>Support Sales efforts through event sampling</w:t>
                    </w:r>
                  </w:p>
                  <w:p w14:paraId="6DE60364" w14:textId="77777777" w:rsidR="00E70347" w:rsidRDefault="00E70347" w:rsidP="00E70347">
                    <w:pPr>
                      <w:pStyle w:val="ListBullet"/>
                    </w:pPr>
                    <w:r w:rsidRPr="00E70347">
                      <w:t>Assist with Lead Generation for Sales Division</w:t>
                    </w:r>
                  </w:p>
                  <w:p w14:paraId="54DFCBA3" w14:textId="29095A8E" w:rsidR="00AE2749" w:rsidRDefault="00E70347" w:rsidP="00E70347">
                    <w:pPr>
                      <w:pStyle w:val="ListBullet"/>
                    </w:pPr>
                    <w:r w:rsidRPr="00E70347">
                      <w:t>Build Centers of Influence Network</w:t>
                    </w:r>
                  </w:p>
                </w:tc>
              </w:tr>
            </w:sdtContent>
          </w:sdt>
        </w:sdtContent>
      </w:sdt>
    </w:tbl>
    <w:p w14:paraId="0E5E6612" w14:textId="77777777" w:rsidR="0047369A" w:rsidRDefault="0047369A" w:rsidP="00624D28">
      <w:pPr>
        <w:pStyle w:val="Date"/>
      </w:pPr>
    </w:p>
    <w:sectPr w:rsidR="0047369A" w:rsidSect="00624D28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80DE01" w14:textId="77777777" w:rsidR="00421FE9" w:rsidRDefault="00421FE9">
      <w:pPr>
        <w:spacing w:after="0"/>
      </w:pPr>
      <w:r>
        <w:separator/>
      </w:r>
    </w:p>
    <w:p w14:paraId="7FD17FE9" w14:textId="77777777" w:rsidR="00421FE9" w:rsidRDefault="00421FE9"/>
  </w:endnote>
  <w:endnote w:type="continuationSeparator" w:id="0">
    <w:p w14:paraId="5F6311A5" w14:textId="77777777" w:rsidR="00421FE9" w:rsidRDefault="00421FE9">
      <w:pPr>
        <w:spacing w:after="0"/>
      </w:pPr>
      <w:r>
        <w:continuationSeparator/>
      </w:r>
    </w:p>
    <w:p w14:paraId="76A8E2DF" w14:textId="77777777" w:rsidR="00421FE9" w:rsidRDefault="00421F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F2193D" w14:textId="77777777" w:rsidR="0047369A" w:rsidRDefault="0047369A" w:rsidP="00624D28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E55B67" w14:textId="77777777" w:rsidR="00421FE9" w:rsidRDefault="00421FE9">
      <w:pPr>
        <w:spacing w:after="0"/>
      </w:pPr>
      <w:r>
        <w:separator/>
      </w:r>
    </w:p>
    <w:p w14:paraId="6FF07D0B" w14:textId="77777777" w:rsidR="00421FE9" w:rsidRDefault="00421FE9"/>
  </w:footnote>
  <w:footnote w:type="continuationSeparator" w:id="0">
    <w:p w14:paraId="4F036AD3" w14:textId="77777777" w:rsidR="00421FE9" w:rsidRDefault="00421FE9">
      <w:pPr>
        <w:spacing w:after="0"/>
      </w:pPr>
      <w:r>
        <w:continuationSeparator/>
      </w:r>
    </w:p>
    <w:p w14:paraId="51260C2C" w14:textId="77777777" w:rsidR="00421FE9" w:rsidRDefault="00421FE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E62DB8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A93810"/>
    <w:multiLevelType w:val="multilevel"/>
    <w:tmpl w:val="F970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05B"/>
    <w:rsid w:val="00012A1A"/>
    <w:rsid w:val="00022409"/>
    <w:rsid w:val="00026697"/>
    <w:rsid w:val="00061751"/>
    <w:rsid w:val="00104F87"/>
    <w:rsid w:val="00144C4C"/>
    <w:rsid w:val="001560C9"/>
    <w:rsid w:val="0017705B"/>
    <w:rsid w:val="001C538A"/>
    <w:rsid w:val="002067FC"/>
    <w:rsid w:val="00217BF0"/>
    <w:rsid w:val="00223D44"/>
    <w:rsid w:val="002709BA"/>
    <w:rsid w:val="00281602"/>
    <w:rsid w:val="00293105"/>
    <w:rsid w:val="00300427"/>
    <w:rsid w:val="00317198"/>
    <w:rsid w:val="003A7859"/>
    <w:rsid w:val="004021F6"/>
    <w:rsid w:val="00421FE9"/>
    <w:rsid w:val="00432E77"/>
    <w:rsid w:val="0047369A"/>
    <w:rsid w:val="004A354C"/>
    <w:rsid w:val="004B2A87"/>
    <w:rsid w:val="00524151"/>
    <w:rsid w:val="00524725"/>
    <w:rsid w:val="00550BEA"/>
    <w:rsid w:val="0058054E"/>
    <w:rsid w:val="005A0E87"/>
    <w:rsid w:val="005B6F77"/>
    <w:rsid w:val="005C2629"/>
    <w:rsid w:val="005E5F8A"/>
    <w:rsid w:val="00605ED5"/>
    <w:rsid w:val="00624D28"/>
    <w:rsid w:val="006B5D70"/>
    <w:rsid w:val="006C5916"/>
    <w:rsid w:val="0070121A"/>
    <w:rsid w:val="00732C12"/>
    <w:rsid w:val="007342B2"/>
    <w:rsid w:val="007B04DE"/>
    <w:rsid w:val="008B35E5"/>
    <w:rsid w:val="008C45F1"/>
    <w:rsid w:val="008D4639"/>
    <w:rsid w:val="00955721"/>
    <w:rsid w:val="009B6D8D"/>
    <w:rsid w:val="009C4D5D"/>
    <w:rsid w:val="009E3F68"/>
    <w:rsid w:val="00A33FA8"/>
    <w:rsid w:val="00A450A1"/>
    <w:rsid w:val="00A65603"/>
    <w:rsid w:val="00A8030B"/>
    <w:rsid w:val="00AB20AA"/>
    <w:rsid w:val="00AE2749"/>
    <w:rsid w:val="00B004EB"/>
    <w:rsid w:val="00B65E1D"/>
    <w:rsid w:val="00B93581"/>
    <w:rsid w:val="00BA3261"/>
    <w:rsid w:val="00BB14B2"/>
    <w:rsid w:val="00C36E52"/>
    <w:rsid w:val="00C408C7"/>
    <w:rsid w:val="00C418B0"/>
    <w:rsid w:val="00C801A8"/>
    <w:rsid w:val="00C9485B"/>
    <w:rsid w:val="00CE09CE"/>
    <w:rsid w:val="00D024F1"/>
    <w:rsid w:val="00D03BAC"/>
    <w:rsid w:val="00D03C17"/>
    <w:rsid w:val="00E1607C"/>
    <w:rsid w:val="00E70347"/>
    <w:rsid w:val="00E877E6"/>
    <w:rsid w:val="00E944B8"/>
    <w:rsid w:val="00EA3934"/>
    <w:rsid w:val="00F113FC"/>
    <w:rsid w:val="00F8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51987"/>
  <w15:chartTrackingRefBased/>
  <w15:docId w15:val="{BD3E91F4-D065-4CDC-B354-E5B229686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character" w:styleId="Hyperlink">
    <w:name w:val="Hyperlink"/>
    <w:basedOn w:val="DefaultParagraphFont"/>
    <w:uiPriority w:val="99"/>
    <w:unhideWhenUsed/>
    <w:rsid w:val="00144C4C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9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stebandmez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eban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C3285FE346D46218B699843B31B6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FFEE26-F8E7-4CB8-9C78-1798146DD080}"/>
      </w:docPartPr>
      <w:docPartBody>
        <w:p w:rsidR="00111A79" w:rsidRDefault="00FD6FE3">
          <w:pPr>
            <w:pStyle w:val="6C3285FE346D46218B699843B31B676F"/>
          </w:pPr>
          <w:r>
            <w:t>[Your Name]</w:t>
          </w:r>
        </w:p>
      </w:docPartBody>
    </w:docPart>
    <w:docPart>
      <w:docPartPr>
        <w:name w:val="A17B45B16E5A4B648F7D8956B78A6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F9EDDA-9B2C-47A7-B739-1B20889CAF97}"/>
      </w:docPartPr>
      <w:docPartBody>
        <w:p w:rsidR="00111A79" w:rsidRDefault="00FD6FE3">
          <w:pPr>
            <w:pStyle w:val="A17B45B16E5A4B648F7D8956B78A612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4D41370D949493190297A3FFFD8A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6F995-33A2-496D-9599-B4EEE10437CB}"/>
      </w:docPartPr>
      <w:docPartBody>
        <w:p w:rsidR="000B1857" w:rsidRDefault="00111A79" w:rsidP="00111A79">
          <w:pPr>
            <w:pStyle w:val="24D41370D949493190297A3FFFD8A2B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E8582DEBC144169132A5C455B9B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8E839-397C-44E0-BC41-EC253303DB43}"/>
      </w:docPartPr>
      <w:docPartBody>
        <w:p w:rsidR="000B1857" w:rsidRDefault="00111A79" w:rsidP="00111A79">
          <w:pPr>
            <w:pStyle w:val="A9E8582DEBC144169132A5C455B9B5E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38A1E49E7B740A1832F5833393EB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30BC2-30AB-466B-AE01-C114945C584E}"/>
      </w:docPartPr>
      <w:docPartBody>
        <w:p w:rsidR="00D54CA4" w:rsidRDefault="00224446" w:rsidP="00224446">
          <w:pPr>
            <w:pStyle w:val="538A1E49E7B740A1832F5833393EBAB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823ED4CA25E4A2CB106E828C6DE0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A9278-56A8-4ED3-AFC1-CF71A1C767E0}"/>
      </w:docPartPr>
      <w:docPartBody>
        <w:p w:rsidR="00F91FFA" w:rsidRDefault="0074677E" w:rsidP="0074677E">
          <w:pPr>
            <w:pStyle w:val="0823ED4CA25E4A2CB106E828C6DE0FF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41B"/>
    <w:rsid w:val="00015DD0"/>
    <w:rsid w:val="00053684"/>
    <w:rsid w:val="000B1857"/>
    <w:rsid w:val="00111A79"/>
    <w:rsid w:val="001157C5"/>
    <w:rsid w:val="00135305"/>
    <w:rsid w:val="00176A33"/>
    <w:rsid w:val="00224446"/>
    <w:rsid w:val="0023794F"/>
    <w:rsid w:val="003A48ED"/>
    <w:rsid w:val="004B07FE"/>
    <w:rsid w:val="005033E1"/>
    <w:rsid w:val="0061741B"/>
    <w:rsid w:val="0074677E"/>
    <w:rsid w:val="00782851"/>
    <w:rsid w:val="00891FFE"/>
    <w:rsid w:val="00AC34D9"/>
    <w:rsid w:val="00AD3BDC"/>
    <w:rsid w:val="00AF73CF"/>
    <w:rsid w:val="00C464E3"/>
    <w:rsid w:val="00D54CA4"/>
    <w:rsid w:val="00F91FFA"/>
    <w:rsid w:val="00FA3BCA"/>
    <w:rsid w:val="00FB7DFF"/>
    <w:rsid w:val="00FD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3285FE346D46218B699843B31B676F">
    <w:name w:val="6C3285FE346D46218B699843B31B676F"/>
  </w:style>
  <w:style w:type="character" w:styleId="PlaceholderText">
    <w:name w:val="Placeholder Text"/>
    <w:basedOn w:val="DefaultParagraphFont"/>
    <w:uiPriority w:val="99"/>
    <w:semiHidden/>
    <w:rsid w:val="0074677E"/>
    <w:rPr>
      <w:color w:val="808080"/>
    </w:rPr>
  </w:style>
  <w:style w:type="paragraph" w:customStyle="1" w:styleId="A17B45B16E5A4B648F7D8956B78A6125">
    <w:name w:val="A17B45B16E5A4B648F7D8956B78A6125"/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24D41370D949493190297A3FFFD8A2B9">
    <w:name w:val="24D41370D949493190297A3FFFD8A2B9"/>
    <w:rsid w:val="00111A79"/>
  </w:style>
  <w:style w:type="paragraph" w:customStyle="1" w:styleId="A9E8582DEBC144169132A5C455B9B5E4">
    <w:name w:val="A9E8582DEBC144169132A5C455B9B5E4"/>
    <w:rsid w:val="00111A79"/>
  </w:style>
  <w:style w:type="paragraph" w:customStyle="1" w:styleId="538A1E49E7B740A1832F5833393EBAB5">
    <w:name w:val="538A1E49E7B740A1832F5833393EBAB5"/>
    <w:rsid w:val="00224446"/>
  </w:style>
  <w:style w:type="paragraph" w:customStyle="1" w:styleId="0823ED4CA25E4A2CB106E828C6DE0FFC">
    <w:name w:val="0823ED4CA25E4A2CB106E828C6DE0FFC"/>
    <w:rsid w:val="007467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2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Esteban Meza</dc:creator>
  <cp:keywords/>
  <cp:lastModifiedBy>Meza, Esteban</cp:lastModifiedBy>
  <cp:revision>2</cp:revision>
  <cp:lastPrinted>2020-05-12T03:44:00Z</cp:lastPrinted>
  <dcterms:created xsi:type="dcterms:W3CDTF">2021-04-03T05:10:00Z</dcterms:created>
  <dcterms:modified xsi:type="dcterms:W3CDTF">2021-04-03T05:10:00Z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